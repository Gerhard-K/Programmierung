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27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735"/>
        <w:gridCol w:w="1306"/>
        <w:gridCol w:w="341"/>
      </w:tblGrid>
      <w:tr w:rsidR="00171FE2" w14:paraId="1AD99D98" w14:textId="77777777" w:rsidTr="00C7707F">
        <w:trPr>
          <w:trHeight w:val="1418"/>
        </w:trPr>
        <w:tc>
          <w:tcPr>
            <w:tcW w:w="1890" w:type="dxa"/>
            <w:gridSpan w:val="4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8FAC80" w14:textId="004D6645" w:rsidR="00171FE2" w:rsidRDefault="00E0139B" w:rsidP="00C770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59024A" wp14:editId="1F6BD5C7">
                  <wp:extent cx="1558800" cy="550800"/>
                  <wp:effectExtent l="0" t="0" r="0" b="0"/>
                  <wp:docPr id="1524207853" name="Grafik 1" descr="Ein Bild, das Grafiken, Schrift, Logo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07853" name="Grafik 1" descr="Ein Bild, das Grafiken, Schrift, Logo, Design enthält.&#10;&#10;Automatisch generierte Beschreibu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FE2" w:rsidRPr="00C04B48" w14:paraId="096C5A12" w14:textId="77777777" w:rsidTr="00C7707F">
        <w:trPr>
          <w:cantSplit/>
          <w:trHeight w:val="4910"/>
        </w:trPr>
        <w:tc>
          <w:tcPr>
            <w:tcW w:w="1890" w:type="dxa"/>
            <w:gridSpan w:val="4"/>
            <w:tcBorders>
              <w:bottom w:val="nil"/>
              <w:right w:val="single" w:sz="4" w:space="0" w:color="BFBFBF" w:themeColor="background1" w:themeShade="BF"/>
            </w:tcBorders>
            <w:textDirection w:val="btLr"/>
            <w:vAlign w:val="center"/>
          </w:tcPr>
          <w:p w14:paraId="297F9AB3" w14:textId="35CD1B37" w:rsidR="00171FE2" w:rsidRPr="00C7707F" w:rsidRDefault="00853C87" w:rsidP="00B6359D">
            <w:pPr>
              <w:spacing w:after="120"/>
              <w:ind w:left="113" w:right="113"/>
              <w:jc w:val="center"/>
              <w:rPr>
                <w:rFonts w:asciiTheme="majorHAnsi" w:hAnsiTheme="majorHAnsi" w:cstheme="majorHAnsi"/>
                <w:sz w:val="40"/>
                <w:szCs w:val="24"/>
              </w:rPr>
            </w:pPr>
            <w:r>
              <w:rPr>
                <w:rFonts w:asciiTheme="majorHAnsi" w:hAnsiTheme="majorHAnsi" w:cstheme="majorHAnsi"/>
                <w:sz w:val="48"/>
                <w:szCs w:val="32"/>
              </w:rPr>
              <w:t>Programmierung</w:t>
            </w:r>
          </w:p>
          <w:p w14:paraId="1F5E8DA3" w14:textId="424D02A9" w:rsidR="00171FE2" w:rsidRPr="00C04B48" w:rsidRDefault="00C7707F" w:rsidP="00C7707F">
            <w:pPr>
              <w:ind w:left="113" w:right="113"/>
              <w:jc w:val="center"/>
              <w:rPr>
                <w:rFonts w:asciiTheme="majorHAnsi" w:hAnsiTheme="majorHAnsi" w:cstheme="majorHAnsi"/>
                <w:b/>
                <w:color w:val="009883"/>
                <w:sz w:val="28"/>
              </w:rPr>
            </w:pPr>
            <w:r w:rsidRPr="00B6359D">
              <w:rPr>
                <w:rFonts w:asciiTheme="majorHAnsi" w:hAnsiTheme="majorHAnsi" w:cstheme="majorHAnsi"/>
                <w:sz w:val="32"/>
                <w:szCs w:val="21"/>
              </w:rPr>
              <w:t>Lehrjahre 2, 3</w:t>
            </w:r>
            <w:r w:rsidRPr="00B6359D">
              <w:rPr>
                <w:rFonts w:asciiTheme="majorHAnsi" w:hAnsiTheme="majorHAnsi" w:cstheme="majorHAnsi"/>
                <w:sz w:val="32"/>
                <w:szCs w:val="32"/>
              </w:rPr>
              <w:t>, 4</w:t>
            </w:r>
          </w:p>
        </w:tc>
      </w:tr>
      <w:tr w:rsidR="002C55A3" w:rsidRPr="00C04B48" w14:paraId="79D64866" w14:textId="77777777" w:rsidTr="00C7707F">
        <w:trPr>
          <w:trHeight w:val="510"/>
        </w:trPr>
        <w:tc>
          <w:tcPr>
            <w:tcW w:w="23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1CC80C54" w14:textId="77777777" w:rsidR="002C55A3" w:rsidRPr="00C04B48" w:rsidRDefault="002C55A3" w:rsidP="00C7707F">
            <w:pPr>
              <w:rPr>
                <w:sz w:val="18"/>
              </w:rPr>
            </w:pPr>
          </w:p>
        </w:tc>
        <w:tc>
          <w:tcPr>
            <w:tcW w:w="510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418DB74D" w14:textId="77777777" w:rsidR="002C55A3" w:rsidRPr="00C04B48" w:rsidRDefault="002C55A3" w:rsidP="00C7707F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Pr="00C04B48">
              <w:rPr>
                <w:sz w:val="18"/>
              </w:rPr>
              <w:t>on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0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4BDD511" w14:textId="01373D9A" w:rsidR="002C55A3" w:rsidRPr="00C04B48" w:rsidRDefault="002D3717" w:rsidP="00C7707F">
            <w:pPr>
              <w:rPr>
                <w:sz w:val="18"/>
              </w:rPr>
            </w:pPr>
            <w:r>
              <w:rPr>
                <w:sz w:val="18"/>
              </w:rPr>
              <w:t>02</w:t>
            </w:r>
            <w:r w:rsidR="002C55A3">
              <w:rPr>
                <w:sz w:val="18"/>
              </w:rPr>
              <w:t>.</w:t>
            </w:r>
            <w:r>
              <w:rPr>
                <w:sz w:val="18"/>
              </w:rPr>
              <w:t>1</w:t>
            </w:r>
            <w:r w:rsidR="00C7707F">
              <w:rPr>
                <w:sz w:val="18"/>
              </w:rPr>
              <w:t>2</w:t>
            </w:r>
            <w:r w:rsidR="002C55A3">
              <w:rPr>
                <w:sz w:val="18"/>
              </w:rPr>
              <w:t>.</w:t>
            </w:r>
            <w:r w:rsidR="00BD3088">
              <w:rPr>
                <w:sz w:val="18"/>
              </w:rPr>
              <w:t>2</w:t>
            </w:r>
            <w:r>
              <w:rPr>
                <w:sz w:val="18"/>
              </w:rPr>
              <w:t>4</w:t>
            </w:r>
          </w:p>
        </w:tc>
        <w:tc>
          <w:tcPr>
            <w:tcW w:w="236" w:type="dxa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A3F40C" w14:textId="77777777" w:rsidR="002C55A3" w:rsidRPr="00C04B48" w:rsidRDefault="002C55A3" w:rsidP="00C7707F">
            <w:pPr>
              <w:rPr>
                <w:sz w:val="18"/>
              </w:rPr>
            </w:pPr>
          </w:p>
        </w:tc>
      </w:tr>
      <w:tr w:rsidR="002C55A3" w:rsidRPr="00C04B48" w14:paraId="25E874DF" w14:textId="77777777" w:rsidTr="00C7707F">
        <w:trPr>
          <w:trHeight w:val="510"/>
        </w:trPr>
        <w:tc>
          <w:tcPr>
            <w:tcW w:w="2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45B4E" w14:textId="77777777" w:rsidR="002C55A3" w:rsidRPr="00C04B48" w:rsidRDefault="002C55A3" w:rsidP="00C7707F">
            <w:pPr>
              <w:rPr>
                <w:sz w:val="18"/>
              </w:rPr>
            </w:pPr>
          </w:p>
        </w:tc>
        <w:tc>
          <w:tcPr>
            <w:tcW w:w="5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84F88B1" w14:textId="77777777" w:rsidR="002C55A3" w:rsidRPr="00C04B48" w:rsidRDefault="002C55A3" w:rsidP="00C7707F"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 w:rsidRPr="00C04B48">
              <w:rPr>
                <w:sz w:val="18"/>
              </w:rPr>
              <w:t>is</w:t>
            </w:r>
          </w:p>
        </w:tc>
        <w:tc>
          <w:tcPr>
            <w:tcW w:w="9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3BC178" w14:textId="1C83B7C9" w:rsidR="002C55A3" w:rsidRPr="00C04B48" w:rsidRDefault="002C55A3" w:rsidP="00C7707F">
            <w:pPr>
              <w:rPr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7A0A43" w14:textId="77777777" w:rsidR="002C55A3" w:rsidRPr="00C04B48" w:rsidRDefault="002C55A3" w:rsidP="00C7707F">
            <w:pPr>
              <w:rPr>
                <w:sz w:val="18"/>
              </w:rPr>
            </w:pPr>
          </w:p>
        </w:tc>
      </w:tr>
      <w:tr w:rsidR="00171FE2" w14:paraId="453E503F" w14:textId="77777777" w:rsidTr="00C7707F">
        <w:trPr>
          <w:trHeight w:val="735"/>
        </w:trPr>
        <w:tc>
          <w:tcPr>
            <w:tcW w:w="1890" w:type="dxa"/>
            <w:gridSpan w:val="4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86241" w14:textId="77777777" w:rsidR="00171FE2" w:rsidRDefault="00171FE2" w:rsidP="000D77BF">
            <w:pPr>
              <w:jc w:val="center"/>
            </w:pPr>
          </w:p>
        </w:tc>
      </w:tr>
      <w:tr w:rsidR="00171FE2" w14:paraId="52C40604" w14:textId="77777777" w:rsidTr="00C7707F">
        <w:trPr>
          <w:trHeight w:val="735"/>
        </w:trPr>
        <w:tc>
          <w:tcPr>
            <w:tcW w:w="1890" w:type="dxa"/>
            <w:gridSpan w:val="4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</w:tcPr>
          <w:p w14:paraId="02996BAA" w14:textId="77777777" w:rsidR="00171FE2" w:rsidRDefault="00171FE2" w:rsidP="000D77BF">
            <w:pPr>
              <w:jc w:val="center"/>
            </w:pPr>
          </w:p>
        </w:tc>
      </w:tr>
    </w:tbl>
    <w:p w14:paraId="45279635" w14:textId="77777777" w:rsidR="00D55631" w:rsidRDefault="00D55631" w:rsidP="004A1CDE"/>
    <w:sectPr w:rsidR="00D55631" w:rsidSect="004F577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66A"/>
    <w:rsid w:val="0000649A"/>
    <w:rsid w:val="000C06A3"/>
    <w:rsid w:val="000D77BF"/>
    <w:rsid w:val="00133035"/>
    <w:rsid w:val="00171FE2"/>
    <w:rsid w:val="00230F87"/>
    <w:rsid w:val="002C02AA"/>
    <w:rsid w:val="002C55A3"/>
    <w:rsid w:val="002D3717"/>
    <w:rsid w:val="00336005"/>
    <w:rsid w:val="00386AC5"/>
    <w:rsid w:val="003B2E60"/>
    <w:rsid w:val="004A1CDE"/>
    <w:rsid w:val="004D75A4"/>
    <w:rsid w:val="004F577B"/>
    <w:rsid w:val="00530FFF"/>
    <w:rsid w:val="0061141A"/>
    <w:rsid w:val="006178A7"/>
    <w:rsid w:val="006229B2"/>
    <w:rsid w:val="006657A7"/>
    <w:rsid w:val="006A3D1D"/>
    <w:rsid w:val="007E266A"/>
    <w:rsid w:val="00853435"/>
    <w:rsid w:val="00853C87"/>
    <w:rsid w:val="00931E4B"/>
    <w:rsid w:val="00A24B1F"/>
    <w:rsid w:val="00B440BB"/>
    <w:rsid w:val="00B6359D"/>
    <w:rsid w:val="00BD3088"/>
    <w:rsid w:val="00C04B48"/>
    <w:rsid w:val="00C714F2"/>
    <w:rsid w:val="00C7707F"/>
    <w:rsid w:val="00D55631"/>
    <w:rsid w:val="00DE6A6B"/>
    <w:rsid w:val="00E0139B"/>
    <w:rsid w:val="00E8547B"/>
    <w:rsid w:val="00E86BF5"/>
    <w:rsid w:val="00EA3D0E"/>
    <w:rsid w:val="00EC26BD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D5A3"/>
  <w15:chartTrackingRefBased/>
  <w15:docId w15:val="{79E3BEC3-1273-420F-9915-8D44B7DE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Drive\Atn\Vorlagen\MsOffice\SchmalesR&#252;ckenschil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D:\GoogleDrive\Atn\Vorlagen\MsOffice\SchmalesRückenschild.dotx</Template>
  <TotalTime>0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Gerhard Kaufmann</dc:creator>
  <cp:keywords/>
  <dc:description/>
  <cp:lastModifiedBy>Gerhard Kaufmann</cp:lastModifiedBy>
  <cp:revision>3</cp:revision>
  <cp:lastPrinted>2024-11-27T15:11:00Z</cp:lastPrinted>
  <dcterms:created xsi:type="dcterms:W3CDTF">2024-11-27T16:30:00Z</dcterms:created>
  <dcterms:modified xsi:type="dcterms:W3CDTF">2024-11-27T16:32:00Z</dcterms:modified>
</cp:coreProperties>
</file>